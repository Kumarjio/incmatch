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</w:pPr>
      <w:sdt>
        <w:sdtPr>
          <w:text/>
          <w:dataBinding w:storeItemID="{6C3C8BC8-F283-45AE-878A-BAB7291924A1}" w:xpath="/ns1:coreProperties[1]/ns0:creator[1]" w:prefixMappings="xmlns:ns0='http://purl.org/dc/elements/1.1/' xmlns:ns1='http://schemas.openxmlformats.org/package/2006/metadata/core-properties' "/>
        </w:sdtPr>
        <w:sdtContent>
          <w:r>
            <w:rPr/>
            <w:t>Keith Raymond</w:t>
          </w:r>
        </w:sdtContent>
      </w:sdt>
      <w:r/>
    </w:p>
    <w:p>
      <w:pPr>
        <w:pStyle w:val="Normal"/>
      </w:pPr>
      <w:sdt>
        <w:sdtPr>
          <w:text/>
          <w:dataBinding w:storeItemID="{55AF091B-3C7A-41E3-B477-F2FDAA23CFDA}" w:xpath="/ns0:CoverPageProperties[1]/ns0:CompanyAddress[1]" w:prefixMappings="xmlns:ns0='http://schemas.microsoft.com/office/2006/coverPageProps' "/>
        </w:sdtPr>
        <w:sdtContent>
          <w:r>
            <w:rPr/>
            <w:t>Bellingham, Wa 98226</w:t>
          </w:r>
        </w:sdtContent>
      </w:sdt>
      <w:r>
        <w:rPr/>
        <w:t> | </w:t>
      </w:r>
      <w:sdt>
        <w:sdtPr>
          <w:text/>
          <w:dataBinding w:storeItemID="{55AF091B-3C7A-41E3-B477-F2FDAA23CFDA}" w:xpath="/ns0:CoverPageProperties[1]/ns0:CompanyPhone[1]" w:prefixMappings="xmlns:ns0='http://schemas.microsoft.com/office/2006/coverPageProps' "/>
        </w:sdtPr>
        <w:sdtContent>
          <w:r>
            <w:rPr/>
            <w:t>206-355-4701</w:t>
          </w:r>
        </w:sdtContent>
      </w:sdt>
      <w:r>
        <w:rPr/>
        <w:t> | </w:t>
      </w:r>
      <w:sdt>
        <w:sdtPr>
          <w:text/>
          <w:dataBinding w:storeItemID="{55AF091B-3C7A-41E3-B477-F2FDAA23CFDA}" w:xpath="/ns0:CoverPageProperties[1]/ns0:CompanyEmail[1]" w:prefixMappings="xmlns:ns0='http://schemas.microsoft.com/office/2006/coverPageProps' "/>
        </w:sdtPr>
        <w:sdtContent>
          <w:r>
            <w:rPr/>
            <w:t>coachraymondsehome@yahoo.com</w:t>
          </w:r>
        </w:sdtContent>
      </w:sdt>
      <w:r/>
    </w:p>
    <w:p>
      <w:pPr>
        <w:pStyle w:val="Date"/>
      </w:pPr>
      <w:r>
        <w:rPr/>
      </w:r>
      <w:sdt>
        <w:sdtPr>
          <w:date w:fullDate="2017-01-04T00:00:00Z">
            <w:dateFormat w:val="dd/MM/yyyy"/>
            <w:lid w:val="en-US"/>
            <w:storeMappedDataAs w:val="dateTime"/>
            <w:calendar w:val="gregorian"/>
          </w:date>
        </w:sdtPr>
        <w:sdtContent>
          <w:r>
            <w:t>04/01/2017</w:t>
          </w:r>
        </w:sdtContent>
      </w:sdt>
      <w:r/>
    </w:p>
    <w:p>
      <w:pPr>
        <w:pStyle w:val="ComplimentaryClose"/>
      </w:pPr>
      <w:r>
        <w:rPr/>
        <w:t>Dear Human Resources:</w:t>
      </w:r>
      <w:r/>
    </w:p>
    <w:p>
      <w:pPr>
        <w:pStyle w:val="Normal"/>
      </w:pPr>
      <w:r>
        <w:rPr/>
        <w:t xml:space="preserve">I am seeking the IT position in your company. I am a recent graduate from WCC with an Associates in Computer Information System Security. I am a fast learner and think well on the go. I feel I will be a great asset for your company because I can accomplish tasks in a timely fashion </w:t>
      </w:r>
      <w:r>
        <w:rPr/>
        <w:t>and my work ethic is unmatched</w:t>
      </w:r>
      <w:r>
        <w:rPr/>
        <w:t xml:space="preserve">.  </w:t>
      </w:r>
      <w:r>
        <w:rPr/>
        <w:t xml:space="preserve">I have a deep understanding and passion for IT. </w:t>
      </w:r>
      <w:r>
        <w:rPr/>
        <w:t xml:space="preserve"> I have competed in PRCCDC, which is a huge computer hacking competition.  I acted as the DC(Domain Controller) on a windows server 2012.   This competition is against some of the best hackers in the world.  I was able to keep my machine at a 98% up time.  I have a winning attitude and I am enthusiastic and carry a great</w:t>
      </w:r>
      <w:bookmarkStart w:id="0" w:name="_GoBack"/>
      <w:bookmarkEnd w:id="0"/>
      <w:r>
        <w:rPr/>
        <w:t xml:space="preserve"> passion for IT.</w:t>
      </w:r>
      <w:r/>
    </w:p>
    <w:p>
      <w:pPr>
        <w:pStyle w:val="Normal"/>
      </w:pPr>
      <w:r>
        <w:rPr/>
        <w:t xml:space="preserve">As you can see in my resume I am currently  attending Western Governors University as a Computer Information System Security student.  The skills that I have learned and will continue to learn gives me the opportunity to expand the possibilities of Security.  </w:t>
      </w:r>
      <w:r/>
    </w:p>
    <w:p>
      <w:pPr>
        <w:pStyle w:val="Closing"/>
        <w:rPr>
          <w:sz w:val="18"/>
          <w:b/>
          <w:sz w:val="18"/>
          <w:b/>
          <w:szCs w:val="20"/>
          <w:bCs/>
          <w:rFonts w:ascii="Cambria" w:hAnsi="Cambria" w:eastAsia="Cambria" w:cs=""/>
          <w:color w:val="0D0D0D" w:themeColor="text1" w:themeTint="f2"/>
          <w:lang w:val="en-US" w:eastAsia="ja-JP" w:bidi="ar-SA"/>
        </w:rPr>
      </w:pPr>
      <w:r>
        <w:rPr/>
        <w:t>Sincerely</w:t>
      </w:r>
      <w:r/>
    </w:p>
    <w:p>
      <w:pPr>
        <w:pStyle w:val="Closing"/>
      </w:pPr>
      <w:sdt>
        <w:sdtPr>
          <w:text/>
          <w:dataBinding w:storeItemID="{6C3C8BC8-F283-45AE-878A-BAB7291924A1}" w:xpath="/ns1:coreProperties[1]/ns0:creator[1]" w:prefixMappings="xmlns:ns0='http://purl.org/dc/elements/1.1/' xmlns:ns1='http://schemas.openxmlformats.org/package/2006/metadata/core-properties' "/>
        </w:sdtPr>
        <w:sdtContent>
          <w:bookmarkStart w:id="1" w:name="__DdeLink__1198_839958120"/>
          <w:bookmarkEnd w:id="1"/>
          <w:r>
            <w:rPr/>
            <w:t>Keith Raymond</w:t>
          </w:r>
        </w:sdtContent>
      </w:sdt>
      <w:r/>
    </w:p>
    <w:sectPr>
      <w:footerReference w:type="default" r:id="rId2"/>
      <w:type w:val="nextPage"/>
      <w:pgSz w:w="12240" w:h="15840"/>
      <w:pgMar w:left="1440" w:right="1440" w:header="0" w:top="1296" w:footer="720" w:bottom="1440" w:gutter="0"/>
      <w:pgNumType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  <w:r/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404040" w:themeColor="text1" w:themeTint="bf"/>
        <w:lang w:val="en-US" w:eastAsia="ja-JP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qFormat="1"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qFormat="1" w:semiHidden="1" w:unhideWhenUsed="1" w:name="Closing"/>
    <w:lsdException w:qFormat="1"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semiHidden="1" w:unhideWhenUsed="1" w:uiPriority="3" w:name="Subtitle"/>
    <w:lsdException w:qFormat="1" w:semiHidden="1" w:unhideWhenUsed="1" w:name="Salutation"/>
    <w:lsdException w:qFormat="1"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semiHidden="1" w:unhideWhenUsed="1" w:uiPriority="22" w:name="Strong"/>
    <w:lsdException w:qFormat="1" w:semiHidden="1" w:unhideWhenUsed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36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semiHidden="1" w:unhideWhenUsed="1" w:uiPriority="34" w:name="List Paragraph"/>
    <w:lsdException w:qFormat="1" w:semiHidden="1" w:unhideWhenUsed="1" w:uiPriority="29" w:name="Quote"/>
    <w:lsdException w:qFormat="1" w:semiHidden="1" w:unhideWhenUsed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semiHidden="1" w:unhideWhenUsed="1" w:uiPriority="19" w:name="Subtle Emphasis"/>
    <w:lsdException w:qFormat="1" w:semiHidden="1" w:unhideWhenUsed="1" w:uiPriority="21" w:name="Intense Emphasis"/>
    <w:lsdException w:qFormat="1" w:semiHidden="1" w:unhideWhenUsed="1" w:uiPriority="31" w:name="Subtle Reference"/>
    <w:lsdException w:qFormat="1" w:semiHidden="1" w:unhideWhenUsed="1" w:uiPriority="32" w:name="Intense Reference"/>
    <w:lsdException w:qFormat="1" w:semiHidden="1" w:unhideWhenUsed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80"/>
      <w:jc w:val="left"/>
    </w:pPr>
    <w:rPr>
      <w:rFonts w:ascii="Cambria" w:hAnsi="Cambria" w:eastAsia="Cambria" w:cs="" w:asciiTheme="minorHAnsi" w:cstheme="minorBidi" w:eastAsiaTheme="minorHAnsi" w:hAnsiTheme="minorHAnsi"/>
      <w:color w:val="404040" w:themeColor="text1" w:themeTint="bf"/>
      <w:sz w:val="18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9A5B7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="Cambria" w:hAnsi="Cambria" w:eastAsia="" w:cs="" w:asciiTheme="majorHAnsi" w:cstheme="majorBidi" w:eastAsiaTheme="majorEastAsia" w:hAnsiTheme="majorHAnsi"/>
      <w:color w:val="39A5B7" w:themeColor="accent1"/>
      <w:sz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basedOn w:val="DefaultParagraphFont"/>
    <w:link w:val="Title"/>
    <w:uiPriority w:val="2"/>
    <w:rPr>
      <w:rFonts w:ascii="Cambria" w:hAnsi="Cambria" w:eastAsia="" w:cs="" w:asciiTheme="majorHAnsi" w:cstheme="majorBidi" w:eastAsiaTheme="majorEastAsia" w:hAnsiTheme="majorHAnsi"/>
      <w:color w:val="39A5B7" w:themeColor="accent1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DateChar" w:customStyle="1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character" w:styleId="HeaderChar" w:customStyle="1">
    <w:name w:val="Header Char"/>
    <w:basedOn w:val="DefaultParagraphFont"/>
    <w:link w:val="Header"/>
    <w:uiPriority w:val="99"/>
    <w:rPr/>
  </w:style>
  <w:style w:type="character" w:styleId="FooterChar" w:customStyle="1">
    <w:name w:val="Footer Char"/>
    <w:basedOn w:val="DefaultParagraphFont"/>
    <w:link w:val="Footer"/>
    <w:uiPriority w:val="99"/>
    <w:rPr>
      <w:color w:val="39A5B7" w:themeColor="accent1"/>
    </w:rPr>
  </w:style>
  <w:style w:type="character" w:styleId="SalutationChar" w:customStyle="1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character" w:styleId="ClosingChar" w:customStyle="1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character" w:styleId="SignatureChar" w:customStyle="1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="Cambria" w:hAnsi="Cambria" w:eastAsia="" w:cs="" w:asciiTheme="majorHAnsi" w:cstheme="majorBidi" w:eastAsiaTheme="majorEastAsia" w:hAnsiTheme="majorHAnsi"/>
      <w:color w:val="39A5B7" w:themeColor="accent1"/>
      <w:sz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="Cambria" w:hAnsi="Cambria" w:eastAsia="" w:cs="" w:asciiTheme="majorHAnsi" w:cstheme="majorBidi" w:eastAsiaTheme="majorEastAsia" w:hAnsiTheme="majorHAnsi"/>
      <w:color w:val="39A5B7" w:themeColor="accent1"/>
      <w:sz w:val="2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/>
      </w:pBdr>
      <w:spacing w:before="0" w:after="120"/>
      <w:contextualSpacing/>
    </w:pPr>
    <w:rPr>
      <w:rFonts w:ascii="Cambria" w:hAnsi="Cambria" w:eastAsia="" w:cs="" w:asciiTheme="majorHAnsi" w:cstheme="majorBidi" w:eastAsiaTheme="majorEastAsia" w:hAnsiTheme="majorHAnsi"/>
      <w:color w:val="39A5B7" w:themeColor="accent1"/>
      <w:sz w:val="52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 w:after="28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spacing w:before="0" w:after="80"/>
    </w:pPr>
    <w:rPr/>
  </w:style>
  <w:style w:type="paragraph" w:styleId="Address" w:customStyle="1">
    <w:name w:val="Address"/>
    <w:basedOn w:val="Normal"/>
    <w:uiPriority w:val="1"/>
    <w:qFormat/>
    <w:pPr>
      <w:spacing w:lineRule="auto" w:line="336" w:before="0" w:after="280"/>
      <w:contextualSpacing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spacing w:before="0" w:after="0"/>
      <w:jc w:val="right"/>
    </w:pPr>
    <w:rPr>
      <w:color w:val="39A5B7" w:themeColor="accent1"/>
    </w:rPr>
  </w:style>
  <w:style w:type="paragraph" w:styleId="ComplimentaryClose">
    <w:name w:val="Complimentary Close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 w:after="280"/>
      <w:contextualSpacing/>
    </w:pPr>
    <w:rPr>
      <w:b/>
      <w:bCs/>
      <w:color w:val="0D0D0D" w:themeColor="text1" w:themeTint="f2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9C7BF62D1A433BA1FDDD345497A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EAF2A-6C2C-4146-BA3E-FE193B471D84}"/>
      </w:docPartPr>
      <w:docPartBody>
        <w:p w:rsidR="00000000" w:rsidRDefault="001B23F9">
          <w:pPr>
            <w:pStyle w:val="249C7BF62D1A433BA1FDDD345497A5DE"/>
          </w:pPr>
          <w:r>
            <w:t>[Your Name]</w:t>
          </w:r>
        </w:p>
      </w:docPartBody>
    </w:docPart>
    <w:docPart>
      <w:docPartPr>
        <w:name w:val="027A5FBBFE3248CC80D65C4B5DCF7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A761A-8A4D-4A65-9C0D-02DB29920258}"/>
      </w:docPartPr>
      <w:docPartBody>
        <w:p w:rsidR="00000000" w:rsidRDefault="001B23F9">
          <w:pPr>
            <w:pStyle w:val="027A5FBBFE3248CC80D65C4B5DCF73D1"/>
          </w:pPr>
          <w:r>
            <w:t>[Address, City, ST  ZIP Code]</w:t>
          </w:r>
        </w:p>
      </w:docPartBody>
    </w:docPart>
    <w:docPart>
      <w:docPartPr>
        <w:name w:val="E58D38FD6AA042DFA594C1B782B12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CCB61-1FB8-4365-88A9-68CD0BADC3DC}"/>
      </w:docPartPr>
      <w:docPartBody>
        <w:p w:rsidR="00000000" w:rsidRDefault="001B23F9">
          <w:pPr>
            <w:pStyle w:val="E58D38FD6AA042DFA594C1B782B12029"/>
          </w:pPr>
          <w:r>
            <w:t>[Telephone]</w:t>
          </w:r>
        </w:p>
      </w:docPartBody>
    </w:docPart>
    <w:docPart>
      <w:docPartPr>
        <w:name w:val="875CBD66D18641FDB5DA347E29780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8AFB4-2651-4D3B-9401-CDC959BD5912}"/>
      </w:docPartPr>
      <w:docPartBody>
        <w:p w:rsidR="00000000" w:rsidRDefault="001B23F9">
          <w:pPr>
            <w:pStyle w:val="875CBD66D18641FDB5DA347E29780428"/>
          </w:pPr>
          <w:r>
            <w:t>[Email]</w:t>
          </w:r>
        </w:p>
      </w:docPartBody>
    </w:docPart>
    <w:docPart>
      <w:docPartPr>
        <w:name w:val="33486BF4A11F4EC4B5AC39EE48C5B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F471B-5C22-4D42-84FB-963C0677E32A}"/>
      </w:docPartPr>
      <w:docPartBody>
        <w:p w:rsidR="00000000" w:rsidRDefault="001B23F9">
          <w:pPr>
            <w:pStyle w:val="33486BF4A11F4EC4B5AC39EE48C5BA5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F9"/>
    <w:rsid w:val="001B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9C7BF62D1A433BA1FDDD345497A5DE">
    <w:name w:val="249C7BF62D1A433BA1FDDD345497A5DE"/>
  </w:style>
  <w:style w:type="paragraph" w:customStyle="1" w:styleId="027A5FBBFE3248CC80D65C4B5DCF73D1">
    <w:name w:val="027A5FBBFE3248CC80D65C4B5DCF73D1"/>
  </w:style>
  <w:style w:type="paragraph" w:customStyle="1" w:styleId="E58D38FD6AA042DFA594C1B782B12029">
    <w:name w:val="E58D38FD6AA042DFA594C1B782B12029"/>
  </w:style>
  <w:style w:type="paragraph" w:customStyle="1" w:styleId="875CBD66D18641FDB5DA347E29780428">
    <w:name w:val="875CBD66D18641FDB5DA347E29780428"/>
  </w:style>
  <w:style w:type="paragraph" w:customStyle="1" w:styleId="33486BF4A11F4EC4B5AC39EE48C5BA5A">
    <w:name w:val="33486BF4A11F4EC4B5AC39EE48C5BA5A"/>
  </w:style>
  <w:style w:type="paragraph" w:customStyle="1" w:styleId="656C59CB73614EE8910BDF2361DA53CD">
    <w:name w:val="656C59CB73614EE8910BDF2361DA53CD"/>
  </w:style>
  <w:style w:type="paragraph" w:customStyle="1" w:styleId="8564DBA8B44E4CB18D1FCDEA559C568F">
    <w:name w:val="8564DBA8B44E4CB18D1FCDEA559C56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>2727 Michigan St. Bellingham, Wa 98226</CompanyAddress>
  <CompanyPhone>206-355-4701</CompanyPhone>
  <CompanyFax/>
  <CompanyEmail>coachraymondsehome@yahoo.com</CompanyEmail>
</CoverPag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158332C-9C6C-409F-B66D-800BE72575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3096</TotalTime>
  <Application>LibreOffice/4.3.5.2$Windows_x86 LibreOffice_project/3a87456aaa6a95c63eea1c1b3201acedf0751bd5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2015-09-02T18:52:00Z</dcterms:created>
  <dc:creator>Keith Raymond</dc:creator>
  <dc:language>en-US</dc:language>
  <cp:lastPrinted>2016-12-19T13:29:48Z</cp:lastPrinted>
  <dcterms:modified xsi:type="dcterms:W3CDTF">2017-01-04T14:56:17Z</dcterms:modified>
  <cp:revision>12</cp:revision>
</cp:coreProperties>
</file>
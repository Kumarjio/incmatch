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A7" w:rsidRDefault="00784D06">
      <w:pPr>
        <w:pStyle w:val="Textbody"/>
        <w:rPr>
          <w:rFonts w:hint="eastAsia"/>
        </w:rPr>
      </w:pPr>
      <w:r>
        <w:rPr>
          <w:rFonts w:ascii="Palatino Linotype" w:hAnsi="Palatino Linotype"/>
          <w:b/>
          <w:bCs/>
          <w:i/>
          <w:iCs/>
          <w:sz w:val="16"/>
          <w:szCs w:val="16"/>
          <w:u w:val="single"/>
        </w:rPr>
        <w:t>ANACORTES CALL SHEET</w:t>
      </w:r>
    </w:p>
    <w:p w:rsidR="00BC1EA7" w:rsidRDefault="00784D06">
      <w:pPr>
        <w:pStyle w:val="Standard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GAME DAY REMINDERS</w:t>
      </w:r>
    </w:p>
    <w:p w:rsidR="00BC1EA7" w:rsidRDefault="00784D06">
      <w:pPr>
        <w:pStyle w:val="Standard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1. corners stay focused on covering</w:t>
      </w:r>
    </w:p>
    <w:p w:rsidR="00BC1EA7" w:rsidRDefault="00784D06">
      <w:pPr>
        <w:pStyle w:val="Standard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2. be positive &amp; dont just yell use white board and coach</w:t>
      </w:r>
    </w:p>
    <w:p w:rsidR="00BC1EA7" w:rsidRDefault="00784D06">
      <w:pPr>
        <w:pStyle w:val="Standard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3. emphasize </w:t>
      </w:r>
      <w:r>
        <w:rPr>
          <w:sz w:val="16"/>
          <w:szCs w:val="16"/>
        </w:rPr>
        <w:t>fundamentals</w:t>
      </w:r>
    </w:p>
    <w:p w:rsidR="00BC1EA7" w:rsidRDefault="00784D06">
      <w:pPr>
        <w:pStyle w:val="Standard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reading keys, great back pedals, attacking the line</w:t>
      </w:r>
    </w:p>
    <w:p w:rsidR="00BC1EA7" w:rsidRDefault="00784D06">
      <w:pPr>
        <w:pStyle w:val="Standard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4.  Pay attention to #28</w:t>
      </w:r>
    </w:p>
    <w:p w:rsidR="00BC1EA7" w:rsidRDefault="00BC1EA7">
      <w:pPr>
        <w:pStyle w:val="Standard"/>
        <w:rPr>
          <w:rFonts w:hint="eastAsia"/>
          <w:b/>
          <w:bCs/>
          <w:i/>
          <w:iCs/>
          <w:sz w:val="16"/>
          <w:szCs w:val="16"/>
        </w:rPr>
      </w:pPr>
    </w:p>
    <w:tbl>
      <w:tblPr>
        <w:tblW w:w="98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5"/>
      </w:tblGrid>
      <w:tr w:rsidR="00BC1EA7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9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72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723"/>
            </w:tblGrid>
            <w:tr w:rsidR="00BC1EA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7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C1EA7" w:rsidRDefault="00784D06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 PLAY CALL</w:t>
                  </w:r>
                </w:p>
              </w:tc>
            </w:tr>
            <w:tr w:rsidR="00BC1EA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72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9613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82"/>
                    <w:gridCol w:w="1924"/>
                    <w:gridCol w:w="3112"/>
                    <w:gridCol w:w="1695"/>
                  </w:tblGrid>
                  <w:tr w:rsidR="00BC1EA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288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RUN</w:t>
                        </w:r>
                      </w:p>
                    </w:tc>
                    <w:tc>
                      <w:tcPr>
                        <w:tcW w:w="19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11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PASS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C1EA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2882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CAROLINA OPTION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PANTHER OPTION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 CAROLINA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 PANTHER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COLT L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COLT R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ARIZONA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CAT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ST.LOUIS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RAM</w:t>
                        </w: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 ARIZONA EMPTY</w:t>
                        </w:r>
                      </w:p>
                    </w:tc>
                    <w:tc>
                      <w:tcPr>
                        <w:tcW w:w="192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112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CAROLINA PASS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PANTHER </w:t>
                        </w:r>
                        <w:r>
                          <w:rPr>
                            <w:sz w:val="16"/>
                            <w:szCs w:val="16"/>
                          </w:rPr>
                          <w:t>PASS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INDY R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INDY L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BLUE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BLUE DEEP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4:(in) 1:(speed out) 2:(go)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0:(quick slant) 1:(speed out) 2:(go)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4:(deep in) 0:(quick slant) 3:(deep out)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4:(deep in) 2:(go) 2:(go)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ROCK BLUE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ROCK BLUE DEEP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ROCK 4 3 2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ROCK 4 2 2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BC1EA7" w:rsidRDefault="00784D06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ROCK 2 2 2</w:t>
                        </w: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EL 0$ 2 2 3*</w:t>
                        </w:r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EL 0 4* 0 2$</w:t>
                        </w: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EL 2 2* 3 4$</w:t>
                        </w: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EL 4$ 2 1* 0</w:t>
                        </w: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ER 0 1 6$ 3*</w:t>
                        </w: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6E321C" w:rsidRDefault="006E321C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ER 5 4$</w:t>
                        </w:r>
                        <w:r w:rsidR="000F1836">
                          <w:rPr>
                            <w:sz w:val="16"/>
                            <w:szCs w:val="16"/>
                          </w:rPr>
                          <w:t xml:space="preserve"> 6* 5</w:t>
                        </w:r>
                      </w:p>
                      <w:p w:rsidR="000F1836" w:rsidRDefault="000F1836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0F1836" w:rsidRDefault="000F1836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ER 4* 1$ 1$ 1$</w:t>
                        </w:r>
                      </w:p>
                      <w:p w:rsidR="000F1836" w:rsidRDefault="000F1836">
                        <w:pPr>
                          <w:pStyle w:val="TableContents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0F1836" w:rsidRDefault="000F1836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ER 0 6$ 2 4*</w:t>
                        </w:r>
                        <w:bookmarkStart w:id="0" w:name="_GoBack"/>
                        <w:bookmarkEnd w:id="0"/>
                      </w:p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BC1EA7" w:rsidRDefault="00BC1EA7">
                        <w:pPr>
                          <w:pStyle w:val="TableContents"/>
                          <w:jc w:val="center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BC1EA7" w:rsidRDefault="00BC1EA7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</w:tc>
            </w:tr>
          </w:tbl>
          <w:p w:rsidR="00BC1EA7" w:rsidRDefault="00BC1EA7">
            <w:pPr>
              <w:pStyle w:val="TableContents"/>
              <w:rPr>
                <w:rFonts w:hint="eastAsia"/>
                <w:sz w:val="16"/>
                <w:szCs w:val="16"/>
              </w:rPr>
            </w:pPr>
          </w:p>
        </w:tc>
      </w:tr>
    </w:tbl>
    <w:p w:rsidR="00BC1EA7" w:rsidRDefault="00BC1EA7">
      <w:pPr>
        <w:pStyle w:val="Standard"/>
        <w:rPr>
          <w:rFonts w:hint="eastAsia"/>
          <w:sz w:val="16"/>
          <w:szCs w:val="16"/>
        </w:rPr>
      </w:pPr>
    </w:p>
    <w:sectPr w:rsidR="00BC1E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D06" w:rsidRDefault="00784D06">
      <w:pPr>
        <w:rPr>
          <w:rFonts w:hint="eastAsia"/>
        </w:rPr>
      </w:pPr>
      <w:r>
        <w:separator/>
      </w:r>
    </w:p>
  </w:endnote>
  <w:endnote w:type="continuationSeparator" w:id="0">
    <w:p w:rsidR="00784D06" w:rsidRDefault="00784D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D06" w:rsidRDefault="00784D0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84D06" w:rsidRDefault="00784D0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C1EA7"/>
    <w:rsid w:val="000F1836"/>
    <w:rsid w:val="006E321C"/>
    <w:rsid w:val="00784D06"/>
    <w:rsid w:val="008A65FD"/>
    <w:rsid w:val="00BC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9D9B"/>
  <w15:docId w15:val="{B4FAF762-586F-40D5-A936-00BB8CD8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Raymond</dc:creator>
  <cp:lastModifiedBy>keith raymond</cp:lastModifiedBy>
  <cp:revision>2</cp:revision>
  <cp:lastPrinted>2016-09-22T22:11:00Z</cp:lastPrinted>
  <dcterms:created xsi:type="dcterms:W3CDTF">2017-10-13T23:41:00Z</dcterms:created>
  <dcterms:modified xsi:type="dcterms:W3CDTF">2017-10-13T23:41:00Z</dcterms:modified>
</cp:coreProperties>
</file>